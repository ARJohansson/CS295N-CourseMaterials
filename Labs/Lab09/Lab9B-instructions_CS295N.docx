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130E73DB" w:rsidR="006D70FC" w:rsidRDefault="00072323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Creating a Web API</w:t>
      </w:r>
    </w:p>
    <w:p w14:paraId="77EFFD34" w14:textId="0A6679FB" w:rsidR="00F565D0" w:rsidRPr="00072323" w:rsidRDefault="00072323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Testing REST endpoints</w:t>
      </w:r>
      <w:r w:rsidR="009B33A7">
        <w:rPr>
          <w:rFonts w:asciiTheme="minorHAnsi" w:hAnsiTheme="minorHAnsi" w:cs="Arial"/>
          <w:sz w:val="24"/>
          <w:szCs w:val="24"/>
        </w:rPr>
        <w:t xml:space="preserve"> with Postman</w:t>
      </w:r>
    </w:p>
    <w:p w14:paraId="60994C35" w14:textId="68EB4540" w:rsidR="004074B1" w:rsidRDefault="0063233E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Song List</w:t>
      </w:r>
      <w:r w:rsidR="00003AE5">
        <w:rPr>
          <w:b/>
          <w:sz w:val="28"/>
          <w:szCs w:val="28"/>
        </w:rPr>
        <w:t xml:space="preserve"> Web</w:t>
      </w:r>
      <w:r>
        <w:rPr>
          <w:b/>
          <w:sz w:val="28"/>
          <w:szCs w:val="28"/>
        </w:rPr>
        <w:t xml:space="preserve"> API</w:t>
      </w:r>
    </w:p>
    <w:p w14:paraId="582A0542" w14:textId="582575CE" w:rsidR="00072323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</w:t>
      </w:r>
      <w:r w:rsidR="00072323">
        <w:rPr>
          <w:rFonts w:asciiTheme="minorHAnsi" w:hAnsiTheme="minorHAnsi" w:cs="Arial"/>
          <w:sz w:val="24"/>
          <w:szCs w:val="24"/>
        </w:rPr>
        <w:t xml:space="preserve">Create an ASP.NET Core Web API project that provides all the functionality of your previous </w:t>
      </w:r>
      <w:r w:rsidR="0063233E">
        <w:rPr>
          <w:rFonts w:asciiTheme="minorHAnsi" w:hAnsiTheme="minorHAnsi" w:cs="Arial"/>
          <w:sz w:val="24"/>
          <w:szCs w:val="24"/>
        </w:rPr>
        <w:t>Song List</w:t>
      </w:r>
      <w:r w:rsidR="00072323">
        <w:rPr>
          <w:rFonts w:asciiTheme="minorHAnsi" w:hAnsiTheme="minorHAnsi" w:cs="Arial"/>
          <w:sz w:val="24"/>
          <w:szCs w:val="24"/>
        </w:rPr>
        <w:t xml:space="preserve"> app but with no GUI (no web page). Use </w:t>
      </w:r>
      <w:hyperlink r:id="rId10" w:history="1"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Create a web API with ASP.NET Core and Visual Studio for Windows</w:t>
        </w:r>
      </w:hyperlink>
      <w:r w:rsidR="00072323">
        <w:rPr>
          <w:rFonts w:asciiTheme="minorHAnsi" w:hAnsiTheme="minorHAnsi" w:cs="Arial"/>
          <w:sz w:val="24"/>
          <w:szCs w:val="24"/>
        </w:rPr>
        <w:t xml:space="preserve"> as a guide, but use an actual SQL database with your Web API app.</w:t>
      </w:r>
    </w:p>
    <w:p w14:paraId="48498C8E" w14:textId="5F188945" w:rsidR="00B86D26" w:rsidRDefault="00072323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This Web API will have REST endpoints for:</w:t>
      </w:r>
    </w:p>
    <w:p w14:paraId="068086AF" w14:textId="22782D1D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Getting a listing of all the </w:t>
      </w:r>
      <w:r w:rsidR="0063233E">
        <w:rPr>
          <w:rFonts w:asciiTheme="minorHAnsi" w:hAnsiTheme="minorHAnsi" w:cs="Arial"/>
          <w:sz w:val="24"/>
          <w:szCs w:val="24"/>
        </w:rPr>
        <w:t>songs</w:t>
      </w:r>
    </w:p>
    <w:p w14:paraId="0BB37E86" w14:textId="55169033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Adding a </w:t>
      </w:r>
      <w:r w:rsidR="0063233E">
        <w:rPr>
          <w:rFonts w:asciiTheme="minorHAnsi" w:hAnsiTheme="minorHAnsi" w:cs="Arial"/>
          <w:sz w:val="24"/>
          <w:szCs w:val="24"/>
        </w:rPr>
        <w:t>song</w:t>
      </w:r>
    </w:p>
    <w:p w14:paraId="08B3B0D0" w14:textId="6569E53F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Deleting a </w:t>
      </w:r>
      <w:r w:rsidR="0063233E">
        <w:rPr>
          <w:rFonts w:asciiTheme="minorHAnsi" w:hAnsiTheme="minorHAnsi" w:cs="Arial"/>
          <w:sz w:val="24"/>
          <w:szCs w:val="24"/>
        </w:rPr>
        <w:t>song</w:t>
      </w:r>
    </w:p>
    <w:p w14:paraId="49F29F69" w14:textId="6DC639F6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Getting info on a single </w:t>
      </w:r>
      <w:r w:rsidR="0063233E">
        <w:rPr>
          <w:rFonts w:asciiTheme="minorHAnsi" w:hAnsiTheme="minorHAnsi" w:cs="Arial"/>
          <w:sz w:val="24"/>
          <w:szCs w:val="24"/>
        </w:rPr>
        <w:t>song</w:t>
      </w:r>
    </w:p>
    <w:p w14:paraId="4DEEB3F9" w14:textId="6E1FB253" w:rsidR="00072323" w:rsidRP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Editing info on a single </w:t>
      </w:r>
      <w:r w:rsidR="0063233E">
        <w:rPr>
          <w:rFonts w:asciiTheme="minorHAnsi" w:hAnsiTheme="minorHAnsi" w:cs="Arial"/>
          <w:sz w:val="24"/>
          <w:szCs w:val="24"/>
        </w:rPr>
        <w:t>song</w:t>
      </w:r>
      <w:bookmarkStart w:id="0" w:name="_GoBack"/>
      <w:bookmarkEnd w:id="0"/>
    </w:p>
    <w:p w14:paraId="59EF8686" w14:textId="7EB66A26" w:rsidR="00887649" w:rsidRPr="00887649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887649" w:rsidRPr="00887649">
        <w:rPr>
          <w:rFonts w:asciiTheme="minorHAnsi" w:hAnsiTheme="minorHAnsi" w:cs="Arial"/>
          <w:sz w:val="24"/>
          <w:szCs w:val="24"/>
        </w:rPr>
        <w:t xml:space="preserve">: </w:t>
      </w:r>
      <w:r w:rsidR="00072323">
        <w:rPr>
          <w:rFonts w:asciiTheme="minorHAnsi" w:hAnsiTheme="minorHAnsi" w:cs="Arial"/>
          <w:sz w:val="24"/>
          <w:szCs w:val="24"/>
        </w:rPr>
        <w:t xml:space="preserve">Test each endpoint using </w:t>
      </w:r>
      <w:hyperlink r:id="rId11" w:history="1"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Postman</w:t>
        </w:r>
      </w:hyperlink>
      <w:r w:rsidR="00072323">
        <w:rPr>
          <w:rFonts w:asciiTheme="minorHAnsi" w:hAnsiTheme="minorHAnsi" w:cs="Arial"/>
          <w:sz w:val="24"/>
          <w:szCs w:val="24"/>
        </w:rPr>
        <w:t>. Take one or two screenshots of each test. The screens you capture should be chosen so that the screenshots verify the correct operation of each endpoint.</w:t>
      </w:r>
    </w:p>
    <w:p w14:paraId="5193C116" w14:textId="61EFAA0A" w:rsidR="00BE3140" w:rsidRPr="00BE3140" w:rsidRDefault="00BE3140" w:rsidP="00BE314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3: </w:t>
      </w:r>
      <w:r w:rsidR="009B33A7">
        <w:rPr>
          <w:rFonts w:asciiTheme="minorHAnsi" w:hAnsiTheme="minorHAnsi" w:cs="Arial"/>
          <w:sz w:val="24"/>
          <w:szCs w:val="24"/>
        </w:rPr>
        <w:t>Publish your W</w:t>
      </w:r>
      <w:r>
        <w:rPr>
          <w:rFonts w:asciiTheme="minorHAnsi" w:hAnsiTheme="minorHAnsi" w:cs="Arial"/>
          <w:sz w:val="24"/>
          <w:szCs w:val="24"/>
        </w:rPr>
        <w:t xml:space="preserve">eb </w:t>
      </w:r>
      <w:r w:rsidR="009B33A7">
        <w:rPr>
          <w:rFonts w:asciiTheme="minorHAnsi" w:hAnsiTheme="minorHAnsi" w:cs="Arial"/>
          <w:sz w:val="24"/>
          <w:szCs w:val="24"/>
        </w:rPr>
        <w:t>API to</w:t>
      </w:r>
      <w:r>
        <w:rPr>
          <w:rFonts w:asciiTheme="minorHAnsi" w:hAnsiTheme="minorHAnsi" w:cs="Arial"/>
          <w:sz w:val="24"/>
          <w:szCs w:val="24"/>
        </w:rPr>
        <w:t xml:space="preserve"> Azure.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371332F5" w14:textId="7696C448" w:rsidR="00072323" w:rsidRDefault="00072323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Screen-shots of your Postman tests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4AB9395F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</w:t>
      </w:r>
      <w:r w:rsidR="009B33A7">
        <w:rPr>
          <w:rFonts w:asciiTheme="minorHAnsi" w:hAnsiTheme="minorHAnsi"/>
          <w:sz w:val="24"/>
          <w:szCs w:val="24"/>
        </w:rPr>
        <w:t xml:space="preserve">and 2 </w:t>
      </w:r>
      <w:r>
        <w:rPr>
          <w:rFonts w:asciiTheme="minorHAnsi" w:hAnsiTheme="minorHAnsi"/>
          <w:sz w:val="24"/>
          <w:szCs w:val="24"/>
        </w:rPr>
        <w:t xml:space="preserve">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6B64859B" w:rsidR="009303D9" w:rsidRDefault="009B33A7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3</w:t>
      </w:r>
      <w:r w:rsidR="009303D9">
        <w:rPr>
          <w:rFonts w:asciiTheme="minorHAnsi" w:hAnsiTheme="minorHAnsi"/>
          <w:sz w:val="24"/>
          <w:szCs w:val="24"/>
        </w:rPr>
        <w:t xml:space="preserve">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56ADC2DF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072323">
      <w:rPr>
        <w:b/>
        <w:sz w:val="32"/>
        <w:szCs w:val="32"/>
      </w:rPr>
      <w:t>9</w:t>
    </w:r>
    <w:r>
      <w:rPr>
        <w:b/>
        <w:sz w:val="32"/>
        <w:szCs w:val="32"/>
      </w:rPr>
      <w:t xml:space="preserve"> –</w:t>
    </w:r>
    <w:r w:rsidR="00072323">
      <w:rPr>
        <w:b/>
        <w:sz w:val="32"/>
        <w:szCs w:val="32"/>
      </w:rPr>
      <w:t xml:space="preserve"> REST Web API</w:t>
    </w:r>
    <w:r>
      <w:rPr>
        <w:b/>
        <w:sz w:val="32"/>
        <w:szCs w:val="32"/>
      </w:rPr>
      <w:t xml:space="preserve">, Group A: </w:t>
    </w:r>
    <w:r w:rsidR="0063233E">
      <w:rPr>
        <w:b/>
        <w:sz w:val="32"/>
        <w:szCs w:val="32"/>
      </w:rPr>
      <w:t>Song List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A2093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2"/>
  </w:num>
  <w:num w:numId="5">
    <w:abstractNumId w:val="7"/>
  </w:num>
  <w:num w:numId="6">
    <w:abstractNumId w:val="13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72323"/>
    <w:rsid w:val="000C0B79"/>
    <w:rsid w:val="000C21CE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2C1F25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93DA2"/>
    <w:rsid w:val="005002A2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3233E"/>
    <w:rsid w:val="00694D10"/>
    <w:rsid w:val="006A07CC"/>
    <w:rsid w:val="006C5B82"/>
    <w:rsid w:val="006D70FC"/>
    <w:rsid w:val="00705C71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B33A7"/>
    <w:rsid w:val="009F00D3"/>
    <w:rsid w:val="00A442DE"/>
    <w:rsid w:val="00A5127A"/>
    <w:rsid w:val="00A800B1"/>
    <w:rsid w:val="00B35B93"/>
    <w:rsid w:val="00B83507"/>
    <w:rsid w:val="00B86D26"/>
    <w:rsid w:val="00BE3140"/>
    <w:rsid w:val="00BF04CA"/>
    <w:rsid w:val="00C15B3B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tpostman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s://docs.microsoft.com/en-us/aspnet/core/tutorials/firs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D_.tmp</Template>
  <TotalTime>2</TotalTime>
  <Pages>1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2017-11-20T20:52:00Z</dcterms:created>
  <dcterms:modified xsi:type="dcterms:W3CDTF">2017-11-20T20:53:00Z</dcterms:modified>
</cp:coreProperties>
</file>